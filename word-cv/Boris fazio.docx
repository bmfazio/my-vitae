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90"/>
      </w:tblGrid>
      <w:tr w:rsidR="00692703" w:rsidRPr="00141B4F" w14:paraId="0B4E1853" w14:textId="77777777" w:rsidTr="00D46ED3">
        <w:trPr>
          <w:trHeight w:hRule="exact" w:val="1875"/>
        </w:trPr>
        <w:tc>
          <w:tcPr>
            <w:tcW w:w="9390" w:type="dxa"/>
            <w:tcMar>
              <w:top w:w="0" w:type="dxa"/>
              <w:bottom w:w="0" w:type="dxa"/>
            </w:tcMar>
          </w:tcPr>
          <w:p w14:paraId="7B7C7F69" w14:textId="593C26DF" w:rsidR="00692703" w:rsidRPr="0052017A" w:rsidRDefault="00A54488" w:rsidP="00913946">
            <w:pPr>
              <w:pStyle w:val="Title"/>
              <w:rPr>
                <w:rFonts w:asciiTheme="minorHAnsi" w:hAnsiTheme="minorHAnsi" w:cstheme="minorHAnsi"/>
                <w:caps w:val="0"/>
                <w:color w:val="auto"/>
                <w:lang w:val="en-GB"/>
              </w:rPr>
            </w:pPr>
            <w:bookmarkStart w:id="0" w:name="_Hlk93395187"/>
            <w:r w:rsidRPr="0052017A">
              <w:rPr>
                <w:rFonts w:asciiTheme="minorHAnsi" w:hAnsiTheme="minorHAnsi" w:cstheme="minorHAnsi"/>
                <w:caps w:val="0"/>
                <w:color w:val="auto"/>
                <w:lang w:val="en-GB"/>
              </w:rPr>
              <w:t>Boris</w:t>
            </w:r>
            <w:r w:rsidR="00692703" w:rsidRPr="0052017A">
              <w:rPr>
                <w:rFonts w:asciiTheme="minorHAnsi" w:hAnsiTheme="minorHAnsi" w:cstheme="minorHAnsi"/>
                <w:caps w:val="0"/>
                <w:color w:val="auto"/>
                <w:lang w:val="en-GB"/>
              </w:rPr>
              <w:t xml:space="preserve"> </w:t>
            </w:r>
            <w:r w:rsidR="002F5D97" w:rsidRPr="0052017A">
              <w:rPr>
                <w:rStyle w:val="IntenseEmphasis"/>
                <w:rFonts w:asciiTheme="minorHAnsi" w:hAnsiTheme="minorHAnsi" w:cstheme="minorHAnsi"/>
                <w:b w:val="0"/>
                <w:bCs/>
                <w:caps w:val="0"/>
                <w:color w:val="auto"/>
              </w:rPr>
              <w:t>F</w:t>
            </w:r>
            <w:r w:rsidR="002F5D97" w:rsidRPr="0052017A">
              <w:rPr>
                <w:rStyle w:val="IntenseEmphasis"/>
                <w:rFonts w:asciiTheme="minorHAnsi" w:hAnsiTheme="minorHAnsi" w:cstheme="minorHAnsi"/>
                <w:b w:val="0"/>
                <w:bCs/>
                <w:caps w:val="0"/>
                <w:color w:val="auto"/>
                <w:lang w:val="en-GB"/>
              </w:rPr>
              <w:t>azio</w:t>
            </w:r>
          </w:p>
          <w:p w14:paraId="7230D8C0" w14:textId="4578C327" w:rsidR="00692703" w:rsidRPr="00141B4F" w:rsidRDefault="003D0048" w:rsidP="00913946">
            <w:pPr>
              <w:pStyle w:val="ContactInfo"/>
              <w:contextualSpacing w:val="0"/>
              <w:rPr>
                <w:i/>
                <w:iCs/>
                <w:lang w:val="en-GB"/>
              </w:rPr>
            </w:pPr>
            <w:r w:rsidRPr="00141B4F">
              <w:rPr>
                <w:i/>
                <w:iCs/>
                <w:lang w:val="en-GB"/>
              </w:rPr>
              <w:t>Data analysis for public health and biomedical research</w:t>
            </w:r>
          </w:p>
          <w:p w14:paraId="56F83675" w14:textId="0E8EF88F" w:rsidR="00692703" w:rsidRPr="00141B4F" w:rsidRDefault="00A54488" w:rsidP="00913946">
            <w:pPr>
              <w:pStyle w:val="ContactInfoEmphasis"/>
              <w:contextualSpacing w:val="0"/>
              <w:rPr>
                <w:lang w:val="en-GB"/>
              </w:rPr>
            </w:pPr>
            <w:r w:rsidRPr="00141B4F">
              <w:rPr>
                <w:lang w:val="en-GB"/>
              </w:rPr>
              <w:t>+51 987 807 758</w:t>
            </w:r>
            <w:r w:rsidR="00692703" w:rsidRPr="00141B4F">
              <w:rPr>
                <w:lang w:val="en-GB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CE4751EF5DE4196B4E5EF155C7C382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41B4F">
                  <w:rPr>
                    <w:lang w:val="en-GB"/>
                  </w:rPr>
                  <w:t>·</w:t>
                </w:r>
              </w:sdtContent>
            </w:sdt>
            <w:r w:rsidR="00692703" w:rsidRPr="00141B4F">
              <w:rPr>
                <w:lang w:val="en-GB"/>
              </w:rPr>
              <w:t xml:space="preserve"> </w:t>
            </w:r>
            <w:r w:rsidR="00D478AB" w:rsidRPr="00141B4F">
              <w:rPr>
                <w:lang w:val="en-GB"/>
              </w:rPr>
              <w:t>boris.fazio@outlook.com</w:t>
            </w:r>
          </w:p>
        </w:tc>
      </w:tr>
    </w:tbl>
    <w:p w14:paraId="06E43E35" w14:textId="3484B2EE" w:rsidR="004E01EB" w:rsidRPr="00487526" w:rsidRDefault="002D2E5C" w:rsidP="00245969">
      <w:pPr>
        <w:pStyle w:val="Heading1"/>
        <w:spacing w:before="100" w:after="100"/>
        <w:rPr>
          <w:rFonts w:asciiTheme="minorHAnsi" w:hAnsiTheme="minorHAnsi" w:cstheme="minorHAnsi"/>
        </w:rPr>
      </w:pPr>
      <w:bookmarkStart w:id="1" w:name="_Hlk93395286"/>
      <w:bookmarkEnd w:id="0"/>
      <w:r w:rsidRPr="00487526">
        <w:rPr>
          <w:rFonts w:asciiTheme="minorHAnsi" w:hAnsiTheme="minorHAnsi" w:cstheme="minorHAnsi"/>
        </w:rPr>
        <w:t xml:space="preserve">RELEVANT </w:t>
      </w: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CBEF1642AFDE405F8BDE450011DB84BF"/>
          </w:placeholder>
          <w:temporary/>
          <w:showingPlcHdr/>
          <w15:appearance w15:val="hidden"/>
        </w:sdtPr>
        <w:sdtEndPr/>
        <w:sdtContent>
          <w:r w:rsidR="004E01EB" w:rsidRPr="00487526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460E3" w14:paraId="710F43C2" w14:textId="77777777" w:rsidTr="00D66A52">
        <w:tc>
          <w:tcPr>
            <w:tcW w:w="9355" w:type="dxa"/>
          </w:tcPr>
          <w:p w14:paraId="7D33349E" w14:textId="71B5EF47" w:rsidR="001D0BF1" w:rsidRPr="00F00E27" w:rsidRDefault="00F92A56" w:rsidP="001D0BF1">
            <w:pPr>
              <w:pStyle w:val="Heading3"/>
              <w:contextualSpacing w:val="0"/>
              <w:outlineLvl w:val="2"/>
              <w:rPr>
                <w:caps w:val="0"/>
                <w:lang w:val="es-ES"/>
              </w:rPr>
            </w:pPr>
            <w:r>
              <w:rPr>
                <w:caps w:val="0"/>
                <w:lang w:val="es-ES"/>
              </w:rPr>
              <w:t>July</w:t>
            </w:r>
            <w:r w:rsidR="000E7257" w:rsidRPr="00F00E27">
              <w:rPr>
                <w:caps w:val="0"/>
                <w:lang w:val="es-ES"/>
              </w:rPr>
              <w:t xml:space="preserve"> 202</w:t>
            </w:r>
            <w:r w:rsidR="0093645C">
              <w:rPr>
                <w:caps w:val="0"/>
                <w:lang w:val="es-ES"/>
              </w:rPr>
              <w:t>0</w:t>
            </w:r>
            <w:r w:rsidR="001D0BF1" w:rsidRPr="00F00E27">
              <w:rPr>
                <w:caps w:val="0"/>
                <w:lang w:val="es-ES"/>
              </w:rPr>
              <w:t xml:space="preserve"> – </w:t>
            </w:r>
            <w:r w:rsidR="008959A7" w:rsidRPr="00F00E27">
              <w:rPr>
                <w:caps w:val="0"/>
                <w:lang w:val="es-ES"/>
              </w:rPr>
              <w:t>Current</w:t>
            </w:r>
          </w:p>
          <w:p w14:paraId="30768889" w14:textId="508DC71A" w:rsidR="001D0BF1" w:rsidRPr="005B204D" w:rsidRDefault="00E94ABC" w:rsidP="001D0BF1">
            <w:pPr>
              <w:pStyle w:val="Heading2"/>
              <w:contextualSpacing w:val="0"/>
              <w:outlineLvl w:val="1"/>
              <w:rPr>
                <w:lang w:val="es-ES"/>
              </w:rPr>
            </w:pPr>
            <w:r w:rsidRPr="00E94ABC">
              <w:rPr>
                <w:lang w:val="es-ES"/>
              </w:rPr>
              <w:t>DATA MANAGEMENT SPECIALIST</w:t>
            </w:r>
            <w:r w:rsidR="001D0BF1" w:rsidRPr="00E94ABC">
              <w:rPr>
                <w:lang w:val="es-ES"/>
              </w:rPr>
              <w:t xml:space="preserve">, </w:t>
            </w:r>
            <w:r w:rsidRPr="005B204D">
              <w:rPr>
                <w:rStyle w:val="SubtleReference"/>
                <w:caps w:val="0"/>
                <w:lang w:val="es-ES"/>
              </w:rPr>
              <w:t>Ministerio d</w:t>
            </w:r>
            <w:r w:rsidR="00D274CE" w:rsidRPr="005B204D">
              <w:rPr>
                <w:rStyle w:val="SubtleReference"/>
                <w:caps w:val="0"/>
                <w:lang w:val="es-ES"/>
              </w:rPr>
              <w:t xml:space="preserve">e </w:t>
            </w:r>
            <w:r w:rsidR="005B204D">
              <w:rPr>
                <w:rStyle w:val="SubtleReference"/>
                <w:caps w:val="0"/>
                <w:lang w:val="es-ES"/>
              </w:rPr>
              <w:t xml:space="preserve">Desarrollo e </w:t>
            </w:r>
            <w:r w:rsidR="00D274CE" w:rsidRPr="005B204D">
              <w:rPr>
                <w:rStyle w:val="SubtleReference"/>
                <w:caps w:val="0"/>
                <w:lang w:val="es-ES"/>
              </w:rPr>
              <w:t>Inclusión Social</w:t>
            </w:r>
          </w:p>
          <w:p w14:paraId="4E60C26A" w14:textId="68C2B06A" w:rsidR="005C50D8" w:rsidRPr="00C460E3" w:rsidRDefault="00C460E3" w:rsidP="004532B2">
            <w:pPr>
              <w:contextualSpacing w:val="0"/>
              <w:jc w:val="both"/>
              <w:rPr>
                <w:lang w:val="en-GB"/>
              </w:rPr>
            </w:pPr>
            <w:r w:rsidRPr="00C460E3">
              <w:rPr>
                <w:lang w:val="en-GB"/>
              </w:rPr>
              <w:t>Develop</w:t>
            </w:r>
            <w:r w:rsidR="00551139">
              <w:rPr>
                <w:lang w:val="en-GB"/>
              </w:rPr>
              <w:t>ing</w:t>
            </w:r>
            <w:r w:rsidRPr="00C460E3">
              <w:rPr>
                <w:lang w:val="en-GB"/>
              </w:rPr>
              <w:t xml:space="preserve"> KPIs for monitoring t</w:t>
            </w:r>
            <w:r>
              <w:rPr>
                <w:lang w:val="en-GB"/>
              </w:rPr>
              <w:t>he delivery of health interventions targeting pregnant women and children under five</w:t>
            </w:r>
            <w:r w:rsidR="002A516E">
              <w:rPr>
                <w:lang w:val="en-GB"/>
              </w:rPr>
              <w:t>, c</w:t>
            </w:r>
            <w:r w:rsidR="006A59C4">
              <w:rPr>
                <w:lang w:val="en-GB"/>
              </w:rPr>
              <w:t>reating</w:t>
            </w:r>
            <w:r w:rsidR="00EB4F68">
              <w:rPr>
                <w:lang w:val="en-GB"/>
              </w:rPr>
              <w:t xml:space="preserve"> </w:t>
            </w:r>
            <w:r w:rsidR="005E3B8D">
              <w:rPr>
                <w:lang w:val="en-GB"/>
              </w:rPr>
              <w:t>data processing</w:t>
            </w:r>
            <w:r w:rsidR="00EB4F68">
              <w:rPr>
                <w:lang w:val="en-GB"/>
              </w:rPr>
              <w:t xml:space="preserve"> </w:t>
            </w:r>
            <w:r w:rsidR="005E3B8D">
              <w:rPr>
                <w:lang w:val="en-GB"/>
              </w:rPr>
              <w:t>web applications</w:t>
            </w:r>
            <w:r w:rsidR="006A59C4">
              <w:rPr>
                <w:lang w:val="en-GB"/>
              </w:rPr>
              <w:t xml:space="preserve"> (Shiny</w:t>
            </w:r>
            <w:r w:rsidR="00CE25B6">
              <w:rPr>
                <w:lang w:val="en-GB"/>
              </w:rPr>
              <w:t xml:space="preserve"> framework</w:t>
            </w:r>
            <w:r w:rsidR="006A59C4">
              <w:rPr>
                <w:lang w:val="en-GB"/>
              </w:rPr>
              <w:t>)</w:t>
            </w:r>
            <w:r w:rsidR="005E3B8D">
              <w:rPr>
                <w:lang w:val="en-GB"/>
              </w:rPr>
              <w:t xml:space="preserve"> </w:t>
            </w:r>
            <w:r w:rsidR="004D008F">
              <w:rPr>
                <w:lang w:val="en-GB"/>
              </w:rPr>
              <w:t xml:space="preserve">for self-serve </w:t>
            </w:r>
            <w:r w:rsidR="009050A6">
              <w:rPr>
                <w:lang w:val="en-GB"/>
              </w:rPr>
              <w:t>report generation</w:t>
            </w:r>
            <w:r w:rsidR="002A516E">
              <w:rPr>
                <w:lang w:val="en-GB"/>
              </w:rPr>
              <w:t xml:space="preserve"> and d</w:t>
            </w:r>
            <w:r w:rsidR="00947982">
              <w:rPr>
                <w:lang w:val="en-GB"/>
              </w:rPr>
              <w:t>esigning</w:t>
            </w:r>
            <w:r w:rsidR="00641E48">
              <w:rPr>
                <w:lang w:val="en-GB"/>
              </w:rPr>
              <w:t xml:space="preserve"> </w:t>
            </w:r>
            <w:r w:rsidR="00E65524">
              <w:rPr>
                <w:lang w:val="en-GB"/>
              </w:rPr>
              <w:t xml:space="preserve">Tableau </w:t>
            </w:r>
            <w:r w:rsidR="004260B4">
              <w:rPr>
                <w:lang w:val="en-GB"/>
              </w:rPr>
              <w:t>dashboard</w:t>
            </w:r>
            <w:r w:rsidR="001D4490">
              <w:rPr>
                <w:lang w:val="en-GB"/>
              </w:rPr>
              <w:t>s</w:t>
            </w:r>
            <w:r w:rsidR="00772F85">
              <w:rPr>
                <w:lang w:val="en-GB"/>
              </w:rPr>
              <w:t xml:space="preserve"> to </w:t>
            </w:r>
            <w:r w:rsidR="00090857">
              <w:rPr>
                <w:lang w:val="en-GB"/>
              </w:rPr>
              <w:t xml:space="preserve">inform stakeholders of progress </w:t>
            </w:r>
            <w:r w:rsidR="00772F85">
              <w:rPr>
                <w:lang w:val="en-GB"/>
              </w:rPr>
              <w:t xml:space="preserve">on </w:t>
            </w:r>
            <w:r w:rsidR="00BF28C2">
              <w:rPr>
                <w:lang w:val="en-GB"/>
              </w:rPr>
              <w:t xml:space="preserve">selected </w:t>
            </w:r>
            <w:r w:rsidR="00772F85">
              <w:rPr>
                <w:lang w:val="en-GB"/>
              </w:rPr>
              <w:t>KPIs</w:t>
            </w:r>
            <w:r w:rsidR="002A516E">
              <w:rPr>
                <w:lang w:val="en-GB"/>
              </w:rPr>
              <w:t xml:space="preserve"> </w:t>
            </w:r>
            <w:r w:rsidR="00E57152">
              <w:rPr>
                <w:lang w:val="en-GB"/>
              </w:rPr>
              <w:t>(</w:t>
            </w:r>
            <w:r w:rsidR="00C24886">
              <w:rPr>
                <w:lang w:val="en-GB"/>
              </w:rPr>
              <w:t>example</w:t>
            </w:r>
            <w:r w:rsidR="00A16DC4">
              <w:rPr>
                <w:lang w:val="en-GB"/>
              </w:rPr>
              <w:t xml:space="preserve"> </w:t>
            </w:r>
            <w:r w:rsidR="00E57152">
              <w:rPr>
                <w:lang w:val="en-GB"/>
              </w:rPr>
              <w:t>a</w:t>
            </w:r>
            <w:r w:rsidR="006B5E97">
              <w:rPr>
                <w:lang w:val="en-GB"/>
              </w:rPr>
              <w:t>vailable</w:t>
            </w:r>
            <w:r w:rsidR="00365FA9">
              <w:rPr>
                <w:lang w:val="en-GB"/>
              </w:rPr>
              <w:t xml:space="preserve"> at</w:t>
            </w:r>
            <w:r w:rsidR="003369DE">
              <w:rPr>
                <w:lang w:val="en-GB"/>
              </w:rPr>
              <w:t xml:space="preserve"> </w:t>
            </w:r>
            <w:hyperlink r:id="rId7" w:history="1">
              <w:r w:rsidR="004532B2" w:rsidRPr="00F747B4">
                <w:rPr>
                  <w:rStyle w:val="Hyperlink"/>
                  <w:lang w:val="en-GB"/>
                </w:rPr>
                <w:t>https://tabsoft.co/3qzNw5O</w:t>
              </w:r>
            </w:hyperlink>
            <w:r w:rsidR="00E57152">
              <w:rPr>
                <w:lang w:val="en-GB"/>
              </w:rPr>
              <w:t>)</w:t>
            </w:r>
            <w:r w:rsidR="002A516E">
              <w:rPr>
                <w:lang w:val="en-GB"/>
              </w:rPr>
              <w:t>.</w:t>
            </w:r>
          </w:p>
        </w:tc>
      </w:tr>
      <w:tr w:rsidR="00F61DF9" w:rsidRPr="007449E3" w14:paraId="6CFD5D2B" w14:textId="77777777" w:rsidTr="00F61DF9">
        <w:tc>
          <w:tcPr>
            <w:tcW w:w="9355" w:type="dxa"/>
            <w:tcMar>
              <w:top w:w="216" w:type="dxa"/>
            </w:tcMar>
          </w:tcPr>
          <w:p w14:paraId="2AE26700" w14:textId="648283C5" w:rsidR="00FE0B7E" w:rsidRPr="00D37C65" w:rsidRDefault="00F056DF" w:rsidP="00FE0B7E">
            <w:pPr>
              <w:pStyle w:val="Heading3"/>
              <w:contextualSpacing w:val="0"/>
              <w:outlineLvl w:val="2"/>
              <w:rPr>
                <w:caps w:val="0"/>
                <w:lang w:val="es-ES"/>
              </w:rPr>
            </w:pPr>
            <w:proofErr w:type="spellStart"/>
            <w:r w:rsidRPr="00D37C65">
              <w:rPr>
                <w:caps w:val="0"/>
                <w:lang w:val="es-ES"/>
              </w:rPr>
              <w:t>Sep</w:t>
            </w:r>
            <w:r w:rsidR="002A5191" w:rsidRPr="00D37C65">
              <w:rPr>
                <w:caps w:val="0"/>
                <w:lang w:val="es-ES"/>
              </w:rPr>
              <w:t>tember</w:t>
            </w:r>
            <w:proofErr w:type="spellEnd"/>
            <w:r w:rsidR="00FE0B7E" w:rsidRPr="00D37C65">
              <w:rPr>
                <w:caps w:val="0"/>
                <w:lang w:val="es-ES"/>
              </w:rPr>
              <w:t xml:space="preserve"> 20</w:t>
            </w:r>
            <w:r w:rsidRPr="00D37C65">
              <w:rPr>
                <w:caps w:val="0"/>
                <w:lang w:val="es-ES"/>
              </w:rPr>
              <w:t>19</w:t>
            </w:r>
            <w:r w:rsidR="00FE0B7E" w:rsidRPr="00D37C65">
              <w:rPr>
                <w:caps w:val="0"/>
                <w:lang w:val="es-ES"/>
              </w:rPr>
              <w:t xml:space="preserve"> – </w:t>
            </w:r>
            <w:r w:rsidRPr="00D37C65">
              <w:rPr>
                <w:caps w:val="0"/>
                <w:lang w:val="es-ES"/>
              </w:rPr>
              <w:t>May 2020</w:t>
            </w:r>
          </w:p>
          <w:p w14:paraId="3A88F842" w14:textId="1F6EE023" w:rsidR="00F61DF9" w:rsidRPr="00D37C65" w:rsidRDefault="006A42D2" w:rsidP="00F61DF9">
            <w:pPr>
              <w:pStyle w:val="Heading2"/>
              <w:contextualSpacing w:val="0"/>
              <w:outlineLvl w:val="1"/>
              <w:rPr>
                <w:lang w:val="es-ES"/>
              </w:rPr>
            </w:pPr>
            <w:r w:rsidRPr="00D37C65">
              <w:rPr>
                <w:lang w:val="es-ES"/>
              </w:rPr>
              <w:t>data analyst</w:t>
            </w:r>
            <w:r w:rsidR="00F61DF9" w:rsidRPr="00D37C65">
              <w:rPr>
                <w:lang w:val="es-ES"/>
              </w:rPr>
              <w:t xml:space="preserve">, </w:t>
            </w:r>
            <w:r w:rsidR="00D37C65">
              <w:rPr>
                <w:rStyle w:val="SubtleReference"/>
                <w:caps w:val="0"/>
                <w:lang w:val="es-ES"/>
              </w:rPr>
              <w:t>Presidencia del Consejo de Ministros</w:t>
            </w:r>
          </w:p>
          <w:p w14:paraId="78CA8D79" w14:textId="77777777" w:rsidR="00F61DF9" w:rsidRDefault="000861AA" w:rsidP="00AD063C">
            <w:pPr>
              <w:jc w:val="both"/>
            </w:pPr>
            <w:r>
              <w:t xml:space="preserve">Created an Excel tool to estimate COVID-19 testing </w:t>
            </w:r>
            <w:r w:rsidR="00232300">
              <w:t>requirements</w:t>
            </w:r>
            <w:r w:rsidR="00E317E7">
              <w:t xml:space="preserve"> at the subnational level based on </w:t>
            </w:r>
            <w:r w:rsidR="00496831">
              <w:t>Ministry of Health</w:t>
            </w:r>
            <w:r w:rsidR="00F33415">
              <w:t xml:space="preserve"> guidelines</w:t>
            </w:r>
            <w:r w:rsidR="00496831">
              <w:t>,</w:t>
            </w:r>
            <w:r>
              <w:t xml:space="preserve"> </w:t>
            </w:r>
            <w:r w:rsidR="00956302">
              <w:t>i</w:t>
            </w:r>
            <w:r w:rsidR="00361A25">
              <w:t xml:space="preserve">dentified inefficient allocation of </w:t>
            </w:r>
            <w:r w:rsidR="00D028EC">
              <w:t>medicine</w:t>
            </w:r>
            <w:r w:rsidR="00361A25">
              <w:t xml:space="preserve"> inventories among </w:t>
            </w:r>
            <w:r w:rsidR="006708E4">
              <w:t xml:space="preserve">public </w:t>
            </w:r>
            <w:r w:rsidR="00166E82">
              <w:t xml:space="preserve">health </w:t>
            </w:r>
            <w:r w:rsidR="006708E4">
              <w:t>establishments</w:t>
            </w:r>
            <w:r w:rsidR="00166E82">
              <w:t xml:space="preserve"> in the Metropolitan Lima area</w:t>
            </w:r>
            <w:r w:rsidR="00010133">
              <w:t xml:space="preserve"> and </w:t>
            </w:r>
            <w:r w:rsidR="000F491F">
              <w:t xml:space="preserve">produced </w:t>
            </w:r>
            <w:r w:rsidR="0019565A">
              <w:t xml:space="preserve">monthly </w:t>
            </w:r>
            <w:r w:rsidR="000F491F">
              <w:t xml:space="preserve">forecasts for </w:t>
            </w:r>
            <w:r w:rsidR="00137996">
              <w:t>anemia prevalence</w:t>
            </w:r>
            <w:r w:rsidR="00171285">
              <w:t xml:space="preserve"> in children under five.</w:t>
            </w:r>
          </w:p>
          <w:p w14:paraId="52600281" w14:textId="77777777" w:rsidR="00B032B2" w:rsidRDefault="00B032B2" w:rsidP="00F61DF9"/>
          <w:p w14:paraId="25ECDC4E" w14:textId="47482AF4" w:rsidR="00B032B2" w:rsidRPr="00B032B2" w:rsidRDefault="00650F3B" w:rsidP="00B032B2">
            <w:pPr>
              <w:pStyle w:val="Heading3"/>
              <w:contextualSpacing w:val="0"/>
              <w:outlineLvl w:val="2"/>
              <w:rPr>
                <w:caps w:val="0"/>
                <w:lang w:val="en-GB"/>
              </w:rPr>
            </w:pPr>
            <w:r>
              <w:rPr>
                <w:caps w:val="0"/>
                <w:lang w:val="en-GB"/>
              </w:rPr>
              <w:t>August</w:t>
            </w:r>
            <w:r w:rsidR="00B032B2" w:rsidRPr="00B032B2">
              <w:rPr>
                <w:caps w:val="0"/>
                <w:lang w:val="en-GB"/>
              </w:rPr>
              <w:t xml:space="preserve"> 201</w:t>
            </w:r>
            <w:r>
              <w:rPr>
                <w:caps w:val="0"/>
                <w:lang w:val="en-GB"/>
              </w:rPr>
              <w:t>8</w:t>
            </w:r>
            <w:r w:rsidR="00B032B2" w:rsidRPr="00B032B2">
              <w:rPr>
                <w:caps w:val="0"/>
                <w:lang w:val="en-GB"/>
              </w:rPr>
              <w:t xml:space="preserve"> – </w:t>
            </w:r>
            <w:r>
              <w:rPr>
                <w:caps w:val="0"/>
                <w:lang w:val="en-GB"/>
              </w:rPr>
              <w:t>July 2019</w:t>
            </w:r>
          </w:p>
          <w:p w14:paraId="0ACC68D7" w14:textId="6335BF4F" w:rsidR="00B032B2" w:rsidRPr="00E27728" w:rsidRDefault="0091024D" w:rsidP="00B032B2">
            <w:pPr>
              <w:pStyle w:val="Heading2"/>
              <w:contextualSpacing w:val="0"/>
              <w:outlineLvl w:val="1"/>
              <w:rPr>
                <w:lang w:val="en-GB"/>
              </w:rPr>
            </w:pPr>
            <w:r w:rsidRPr="00E27728">
              <w:rPr>
                <w:lang w:val="en-GB"/>
              </w:rPr>
              <w:t>Measurement</w:t>
            </w:r>
            <w:r w:rsidR="00B032B2" w:rsidRPr="00E27728">
              <w:rPr>
                <w:lang w:val="en-GB"/>
              </w:rPr>
              <w:t xml:space="preserve"> analyst, </w:t>
            </w:r>
            <w:r w:rsidR="00024376">
              <w:rPr>
                <w:rStyle w:val="SubtleReference"/>
                <w:caps w:val="0"/>
              </w:rPr>
              <w:t>U</w:t>
            </w:r>
            <w:r w:rsidR="00024376">
              <w:rPr>
                <w:rStyle w:val="SubtleReference"/>
              </w:rPr>
              <w:t>NICEF</w:t>
            </w:r>
          </w:p>
          <w:p w14:paraId="4192C16D" w14:textId="03333998" w:rsidR="009F4FE2" w:rsidRDefault="00E27728" w:rsidP="00E27728">
            <w:pPr>
              <w:jc w:val="both"/>
            </w:pPr>
            <w:r>
              <w:t xml:space="preserve">Carried out a review of </w:t>
            </w:r>
            <w:r w:rsidR="00D43AA2">
              <w:t>available evidence for measurement of well-being in adolescent populations, developed</w:t>
            </w:r>
            <w:r w:rsidR="006C2D24">
              <w:t xml:space="preserve"> a </w:t>
            </w:r>
            <w:r w:rsidR="004D014D">
              <w:t>well-being index</w:t>
            </w:r>
            <w:r w:rsidR="00054F63">
              <w:t xml:space="preserve"> based on </w:t>
            </w:r>
            <w:r w:rsidR="00FD0F87">
              <w:t>data from national surveys and administrative systems</w:t>
            </w:r>
            <w:r w:rsidR="000A37C3">
              <w:t xml:space="preserve"> and implemented the procedures required for its </w:t>
            </w:r>
            <w:r w:rsidR="00876671">
              <w:t>calculation</w:t>
            </w:r>
            <w:r w:rsidR="000A37C3">
              <w:t xml:space="preserve"> in </w:t>
            </w:r>
            <w:r w:rsidR="009F4FE2">
              <w:t xml:space="preserve">the </w:t>
            </w:r>
            <w:r w:rsidR="000A37C3">
              <w:t>R</w:t>
            </w:r>
            <w:r w:rsidR="009F4FE2">
              <w:t xml:space="preserve"> language</w:t>
            </w:r>
            <w:r w:rsidR="000A37C3">
              <w:t>.</w:t>
            </w:r>
            <w:r w:rsidR="00893D66">
              <w:t xml:space="preserve"> See:</w:t>
            </w:r>
          </w:p>
          <w:p w14:paraId="6DF71E8D" w14:textId="6AED10DC" w:rsidR="0080084D" w:rsidRDefault="0080084D" w:rsidP="00E27728">
            <w:pPr>
              <w:jc w:val="both"/>
            </w:pPr>
            <w:hyperlink r:id="rId8" w:history="1">
              <w:r w:rsidRPr="00F747B4">
                <w:rPr>
                  <w:rStyle w:val="Hyperlink"/>
                </w:rPr>
                <w:t>https://www.unicef.org/peru/media/8996/file/Indice%20de%20Bienestar%20Adolescente.pdf</w:t>
              </w:r>
            </w:hyperlink>
          </w:p>
          <w:p w14:paraId="7324D5AF" w14:textId="77777777" w:rsidR="0080084D" w:rsidRDefault="0080084D" w:rsidP="00E27728">
            <w:pPr>
              <w:jc w:val="both"/>
            </w:pPr>
          </w:p>
          <w:p w14:paraId="708AAF47" w14:textId="68D6CCFD" w:rsidR="00285687" w:rsidRPr="00B032B2" w:rsidRDefault="00042B79" w:rsidP="00285687">
            <w:pPr>
              <w:pStyle w:val="Heading3"/>
              <w:contextualSpacing w:val="0"/>
              <w:outlineLvl w:val="2"/>
              <w:rPr>
                <w:caps w:val="0"/>
                <w:lang w:val="en-GB"/>
              </w:rPr>
            </w:pPr>
            <w:r>
              <w:rPr>
                <w:caps w:val="0"/>
                <w:lang w:val="en-GB"/>
              </w:rPr>
              <w:t>October</w:t>
            </w:r>
            <w:r w:rsidR="00285687" w:rsidRPr="00B032B2">
              <w:rPr>
                <w:caps w:val="0"/>
                <w:lang w:val="en-GB"/>
              </w:rPr>
              <w:t xml:space="preserve"> 201</w:t>
            </w:r>
            <w:r>
              <w:rPr>
                <w:caps w:val="0"/>
                <w:lang w:val="en-GB"/>
              </w:rPr>
              <w:t>6</w:t>
            </w:r>
            <w:r w:rsidR="00285687" w:rsidRPr="00B032B2">
              <w:rPr>
                <w:caps w:val="0"/>
                <w:lang w:val="en-GB"/>
              </w:rPr>
              <w:t xml:space="preserve"> – </w:t>
            </w:r>
            <w:r>
              <w:rPr>
                <w:caps w:val="0"/>
                <w:lang w:val="en-GB"/>
              </w:rPr>
              <w:t>May</w:t>
            </w:r>
            <w:r w:rsidR="00285687">
              <w:rPr>
                <w:caps w:val="0"/>
                <w:lang w:val="en-GB"/>
              </w:rPr>
              <w:t xml:space="preserve"> 201</w:t>
            </w:r>
            <w:r>
              <w:rPr>
                <w:caps w:val="0"/>
                <w:lang w:val="en-GB"/>
              </w:rPr>
              <w:t>8</w:t>
            </w:r>
          </w:p>
          <w:p w14:paraId="137327CA" w14:textId="48B67586" w:rsidR="00285687" w:rsidRPr="00B264DE" w:rsidRDefault="00692126" w:rsidP="00285687">
            <w:pPr>
              <w:pStyle w:val="Heading2"/>
              <w:contextualSpacing w:val="0"/>
              <w:outlineLvl w:val="1"/>
              <w:rPr>
                <w:lang w:val="es-ES"/>
              </w:rPr>
            </w:pPr>
            <w:r w:rsidRPr="00B264DE">
              <w:rPr>
                <w:lang w:val="es-ES"/>
              </w:rPr>
              <w:t xml:space="preserve">DATA </w:t>
            </w:r>
            <w:r w:rsidR="00285687" w:rsidRPr="00B264DE">
              <w:rPr>
                <w:lang w:val="es-ES"/>
              </w:rPr>
              <w:t xml:space="preserve">analyst, </w:t>
            </w:r>
            <w:r w:rsidR="00B264DE" w:rsidRPr="00B264DE">
              <w:rPr>
                <w:rStyle w:val="SubtleReference"/>
                <w:caps w:val="0"/>
                <w:lang w:val="es-ES"/>
              </w:rPr>
              <w:t xml:space="preserve">Ministerio de </w:t>
            </w:r>
            <w:r w:rsidR="00B264DE">
              <w:rPr>
                <w:rStyle w:val="SubtleReference"/>
                <w:caps w:val="0"/>
                <w:lang w:val="es-ES"/>
              </w:rPr>
              <w:t>S</w:t>
            </w:r>
            <w:r w:rsidR="00B264DE" w:rsidRPr="00B264DE">
              <w:rPr>
                <w:rStyle w:val="SubtleReference"/>
                <w:caps w:val="0"/>
                <w:lang w:val="es-ES"/>
              </w:rPr>
              <w:t>alud</w:t>
            </w:r>
          </w:p>
          <w:p w14:paraId="33A8C795" w14:textId="04AF3324" w:rsidR="00B032B2" w:rsidRPr="00175D49" w:rsidRDefault="00D75364" w:rsidP="00692126">
            <w:pPr>
              <w:jc w:val="both"/>
              <w:rPr>
                <w:lang w:val="en-GB"/>
              </w:rPr>
            </w:pPr>
            <w:r w:rsidRPr="007449E3">
              <w:rPr>
                <w:lang w:val="en-GB"/>
              </w:rPr>
              <w:t xml:space="preserve">Integrated </w:t>
            </w:r>
            <w:r w:rsidR="00D22E9D" w:rsidRPr="007449E3">
              <w:rPr>
                <w:lang w:val="en-GB"/>
              </w:rPr>
              <w:t xml:space="preserve">disparate </w:t>
            </w:r>
            <w:r w:rsidR="007449E3" w:rsidRPr="007449E3">
              <w:rPr>
                <w:lang w:val="en-GB"/>
              </w:rPr>
              <w:t>administrative databases to</w:t>
            </w:r>
            <w:r w:rsidR="007449E3">
              <w:rPr>
                <w:lang w:val="en-GB"/>
              </w:rPr>
              <w:t xml:space="preserve"> identify </w:t>
            </w:r>
            <w:r w:rsidR="00581E1E">
              <w:rPr>
                <w:lang w:val="en-GB"/>
              </w:rPr>
              <w:t xml:space="preserve">over 100 000 children </w:t>
            </w:r>
            <w:r w:rsidR="00A53D7D">
              <w:rPr>
                <w:lang w:val="en-GB"/>
              </w:rPr>
              <w:t>wit</w:t>
            </w:r>
            <w:r w:rsidR="00FA16AC">
              <w:rPr>
                <w:lang w:val="en-GB"/>
              </w:rPr>
              <w:t xml:space="preserve">h </w:t>
            </w:r>
            <w:proofErr w:type="spellStart"/>
            <w:r w:rsidR="00A53D7D">
              <w:rPr>
                <w:lang w:val="en-GB"/>
              </w:rPr>
              <w:t>anemi</w:t>
            </w:r>
            <w:r w:rsidR="00FA16AC">
              <w:rPr>
                <w:lang w:val="en-GB"/>
              </w:rPr>
              <w:t>a</w:t>
            </w:r>
            <w:proofErr w:type="spellEnd"/>
            <w:r w:rsidR="00FA16AC">
              <w:rPr>
                <w:lang w:val="en-GB"/>
              </w:rPr>
              <w:t xml:space="preserve"> </w:t>
            </w:r>
            <w:r w:rsidR="00A53D7D">
              <w:rPr>
                <w:lang w:val="en-GB"/>
              </w:rPr>
              <w:t>that had</w:t>
            </w:r>
            <w:r w:rsidR="009C47EF">
              <w:rPr>
                <w:lang w:val="en-GB"/>
              </w:rPr>
              <w:t xml:space="preserve"> not received a full course of treatment, </w:t>
            </w:r>
            <w:r w:rsidR="002D2DEF">
              <w:rPr>
                <w:lang w:val="en-GB"/>
              </w:rPr>
              <w:t>wrote</w:t>
            </w:r>
            <w:r w:rsidR="00EF2D07">
              <w:rPr>
                <w:lang w:val="en-GB"/>
              </w:rPr>
              <w:t xml:space="preserve"> </w:t>
            </w:r>
            <w:r w:rsidR="00E81E9F">
              <w:rPr>
                <w:lang w:val="en-GB"/>
              </w:rPr>
              <w:t xml:space="preserve">Python code </w:t>
            </w:r>
            <w:r w:rsidR="00CB6EB6">
              <w:rPr>
                <w:lang w:val="en-GB"/>
              </w:rPr>
              <w:t xml:space="preserve">to evaluate </w:t>
            </w:r>
            <w:r w:rsidR="0086030C">
              <w:rPr>
                <w:lang w:val="en-GB"/>
              </w:rPr>
              <w:t xml:space="preserve">the </w:t>
            </w:r>
            <w:r w:rsidR="001A26BB">
              <w:rPr>
                <w:lang w:val="en-GB"/>
              </w:rPr>
              <w:t>performance of regional health systems</w:t>
            </w:r>
            <w:r w:rsidR="008B63BF">
              <w:rPr>
                <w:lang w:val="en-GB"/>
              </w:rPr>
              <w:t xml:space="preserve"> </w:t>
            </w:r>
            <w:r w:rsidR="00545084">
              <w:rPr>
                <w:lang w:val="en-GB"/>
              </w:rPr>
              <w:t>based on pre-established indicators</w:t>
            </w:r>
            <w:r w:rsidR="00175D49">
              <w:rPr>
                <w:lang w:val="en-GB"/>
              </w:rPr>
              <w:t xml:space="preserve"> and produced </w:t>
            </w:r>
            <w:r w:rsidR="00263540">
              <w:rPr>
                <w:lang w:val="en-GB"/>
              </w:rPr>
              <w:t xml:space="preserve">on-demand </w:t>
            </w:r>
            <w:r w:rsidR="00175D49" w:rsidRPr="00263540">
              <w:rPr>
                <w:lang w:val="en-GB"/>
              </w:rPr>
              <w:t>report</w:t>
            </w:r>
            <w:r w:rsidR="00751C19" w:rsidRPr="00263540">
              <w:rPr>
                <w:lang w:val="en-GB"/>
              </w:rPr>
              <w:t>s</w:t>
            </w:r>
            <w:r w:rsidR="002E58D3">
              <w:rPr>
                <w:lang w:val="en-GB"/>
              </w:rPr>
              <w:t xml:space="preserve"> </w:t>
            </w:r>
            <w:r w:rsidR="00AD7E57">
              <w:rPr>
                <w:lang w:val="en-GB"/>
              </w:rPr>
              <w:t xml:space="preserve">on </w:t>
            </w:r>
            <w:r w:rsidR="0032232F">
              <w:rPr>
                <w:lang w:val="en-GB"/>
              </w:rPr>
              <w:t>the usage of healthcare services and prevalence</w:t>
            </w:r>
            <w:r w:rsidR="002841D5">
              <w:rPr>
                <w:lang w:val="en-GB"/>
              </w:rPr>
              <w:t xml:space="preserve"> of various </w:t>
            </w:r>
            <w:r w:rsidR="007C4194">
              <w:rPr>
                <w:lang w:val="en-GB"/>
              </w:rPr>
              <w:t>health conditions</w:t>
            </w:r>
            <w:r w:rsidR="002841D5">
              <w:rPr>
                <w:lang w:val="en-GB"/>
              </w:rPr>
              <w:t>.</w:t>
            </w:r>
          </w:p>
        </w:tc>
      </w:tr>
    </w:tbl>
    <w:p w14:paraId="4EEC23BF" w14:textId="5C5E5A9E" w:rsidR="00DA59AA" w:rsidRPr="00216C6B" w:rsidRDefault="00216C6B" w:rsidP="00216C6B">
      <w:pPr>
        <w:pStyle w:val="Heading1"/>
        <w:spacing w:before="100"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0846C83" w14:textId="77777777" w:rsidTr="00D66A52">
        <w:tc>
          <w:tcPr>
            <w:tcW w:w="9355" w:type="dxa"/>
          </w:tcPr>
          <w:p w14:paraId="0A74FD18" w14:textId="7C541D98" w:rsidR="001D0BF1" w:rsidRPr="00BA6BC8" w:rsidRDefault="00BA6BC8" w:rsidP="001D0BF1">
            <w:pPr>
              <w:pStyle w:val="Heading2"/>
              <w:contextualSpacing w:val="0"/>
              <w:outlineLvl w:val="1"/>
              <w:rPr>
                <w:caps w:val="0"/>
                <w:lang w:val="es-ES"/>
              </w:rPr>
            </w:pPr>
            <w:r w:rsidRPr="00BA6BC8">
              <w:rPr>
                <w:lang w:val="es-ES"/>
              </w:rPr>
              <w:t>master</w:t>
            </w:r>
            <w:r w:rsidR="001D39A2">
              <w:rPr>
                <w:lang w:val="es-ES"/>
              </w:rPr>
              <w:t>’s</w:t>
            </w:r>
            <w:r w:rsidRPr="00BA6BC8">
              <w:rPr>
                <w:lang w:val="es-ES"/>
              </w:rPr>
              <w:t xml:space="preserve"> in statistics</w:t>
            </w:r>
            <w:r w:rsidR="001D0BF1" w:rsidRPr="00BA6BC8">
              <w:rPr>
                <w:lang w:val="es-ES"/>
              </w:rPr>
              <w:t xml:space="preserve">, </w:t>
            </w:r>
            <w:r w:rsidRPr="00BA6BC8">
              <w:rPr>
                <w:rStyle w:val="SubtleReference"/>
                <w:caps w:val="0"/>
                <w:lang w:val="es-ES"/>
              </w:rPr>
              <w:t xml:space="preserve">Pontificia </w:t>
            </w:r>
            <w:r>
              <w:rPr>
                <w:rStyle w:val="SubtleReference"/>
                <w:caps w:val="0"/>
                <w:lang w:val="es-ES"/>
              </w:rPr>
              <w:t>U</w:t>
            </w:r>
            <w:r w:rsidRPr="00BA6BC8">
              <w:rPr>
                <w:rStyle w:val="SubtleReference"/>
                <w:caps w:val="0"/>
                <w:lang w:val="es-ES"/>
              </w:rPr>
              <w:t xml:space="preserve">niversidad </w:t>
            </w:r>
            <w:r>
              <w:rPr>
                <w:rStyle w:val="SubtleReference"/>
                <w:caps w:val="0"/>
                <w:lang w:val="es-ES"/>
              </w:rPr>
              <w:t>C</w:t>
            </w:r>
            <w:r w:rsidRPr="00BA6BC8">
              <w:rPr>
                <w:rStyle w:val="SubtleReference"/>
                <w:caps w:val="0"/>
                <w:lang w:val="es-ES"/>
              </w:rPr>
              <w:t xml:space="preserve">atólica del </w:t>
            </w:r>
            <w:r>
              <w:rPr>
                <w:rStyle w:val="SubtleReference"/>
                <w:caps w:val="0"/>
                <w:lang w:val="es-ES"/>
              </w:rPr>
              <w:t>P</w:t>
            </w:r>
            <w:r w:rsidRPr="00BA6BC8">
              <w:rPr>
                <w:rStyle w:val="SubtleReference"/>
                <w:caps w:val="0"/>
                <w:lang w:val="es-ES"/>
              </w:rPr>
              <w:t>erú</w:t>
            </w:r>
            <w:r w:rsidR="00A85FEF">
              <w:rPr>
                <w:rStyle w:val="SubtleReference"/>
                <w:caps w:val="0"/>
                <w:lang w:val="es-ES"/>
              </w:rPr>
              <w:t xml:space="preserve"> </w:t>
            </w:r>
            <w:r w:rsidR="00A85FEF">
              <w:rPr>
                <w:rStyle w:val="SubtleReference"/>
                <w:lang w:val="es-ES"/>
              </w:rPr>
              <w:t>(2021)</w:t>
            </w:r>
          </w:p>
          <w:p w14:paraId="451E2529" w14:textId="762A226C" w:rsidR="007538DC" w:rsidRPr="00CF1A49" w:rsidRDefault="008F7227" w:rsidP="007B74A3">
            <w:pPr>
              <w:contextualSpacing w:val="0"/>
              <w:jc w:val="both"/>
            </w:pPr>
            <w:r>
              <w:t>Rank: 1/</w:t>
            </w:r>
            <w:r w:rsidR="00806FD2">
              <w:t xml:space="preserve">38. </w:t>
            </w:r>
            <w:r w:rsidR="00D378FB">
              <w:t xml:space="preserve">Coursework included advanced regression methods, sample design and </w:t>
            </w:r>
            <w:r w:rsidR="007B74A3">
              <w:t>methods for missing data.</w:t>
            </w:r>
          </w:p>
        </w:tc>
      </w:tr>
      <w:tr w:rsidR="00F61DF9" w:rsidRPr="00CF1A49" w14:paraId="5DE3FE50" w14:textId="77777777" w:rsidTr="00F61DF9">
        <w:tc>
          <w:tcPr>
            <w:tcW w:w="9355" w:type="dxa"/>
            <w:tcMar>
              <w:top w:w="216" w:type="dxa"/>
            </w:tcMar>
          </w:tcPr>
          <w:p w14:paraId="1A30D18E" w14:textId="0AA268E1" w:rsidR="00F61DF9" w:rsidRPr="00007D7B" w:rsidRDefault="001D39A2" w:rsidP="00007D7B">
            <w:pPr>
              <w:pStyle w:val="Heading2"/>
              <w:contextualSpacing w:val="0"/>
              <w:rPr>
                <w:caps w:val="0"/>
                <w:lang w:val="es-ES"/>
              </w:rPr>
            </w:pPr>
            <w:r>
              <w:t>BACHELOR’S IN BIOLOGY</w:t>
            </w:r>
            <w:r w:rsidR="00F61DF9" w:rsidRPr="003861D6">
              <w:rPr>
                <w:lang w:val="es-ES"/>
              </w:rPr>
              <w:t xml:space="preserve">, </w:t>
            </w:r>
            <w:r w:rsidR="003861D6" w:rsidRPr="003861D6">
              <w:rPr>
                <w:rStyle w:val="SubtleReference"/>
                <w:caps w:val="0"/>
                <w:lang w:val="es-ES"/>
              </w:rPr>
              <w:t>Universidad Peruana Cayetano Heredia</w:t>
            </w:r>
            <w:r w:rsidR="003861D6">
              <w:rPr>
                <w:rStyle w:val="SubtleReference"/>
                <w:caps w:val="0"/>
                <w:lang w:val="es-ES"/>
              </w:rPr>
              <w:t xml:space="preserve"> (2015)</w:t>
            </w:r>
          </w:p>
        </w:tc>
      </w:tr>
    </w:tbl>
    <w:p w14:paraId="0EA03914" w14:textId="3DCDCC82" w:rsidR="00486277" w:rsidRPr="002E677B" w:rsidRDefault="002E677B" w:rsidP="002E677B">
      <w:pPr>
        <w:pStyle w:val="Heading1"/>
        <w:spacing w:before="100"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F6EC508" w14:textId="77777777" w:rsidTr="00CF1A49">
        <w:tc>
          <w:tcPr>
            <w:tcW w:w="4675" w:type="dxa"/>
          </w:tcPr>
          <w:sdt>
            <w:sdtPr>
              <w:alias w:val="Enter skills 1:"/>
              <w:tag w:val="Enter skills 1:"/>
              <w:id w:val="250322692"/>
              <w:placeholder>
                <w:docPart w:val="01EA6CA31FBE41DFA75B7B7FBD7D0936"/>
              </w:placeholder>
              <w:temporary/>
              <w:showingPlcHdr/>
              <w15:appearance w15:val="hidden"/>
            </w:sdtPr>
            <w:sdtEndPr/>
            <w:sdtContent>
              <w:p w14:paraId="33BA6AF7" w14:textId="77777777" w:rsidR="001E3120" w:rsidRPr="006E1507" w:rsidRDefault="003A0632" w:rsidP="006E1507">
                <w:pPr>
                  <w:pStyle w:val="ListBullet"/>
                  <w:contextualSpacing w:val="0"/>
                </w:pPr>
                <w:r w:rsidRPr="006E1507">
                  <w:t>List your strengths relevant for the role you’re applying for</w:t>
                </w:r>
              </w:p>
            </w:sdtContent>
          </w:sdt>
          <w:sdt>
            <w:sdtPr>
              <w:alias w:val="Enter skills 2:"/>
              <w:tag w:val="Enter skills 2:"/>
              <w:id w:val="1188019400"/>
              <w:placeholder>
                <w:docPart w:val="A3DBF28B54654268BDA48962F544F890"/>
              </w:placeholder>
              <w:temporary/>
              <w:showingPlcHdr/>
              <w15:appearance w15:val="hidden"/>
            </w:sdtPr>
            <w:sdtEndPr/>
            <w:sdtContent>
              <w:p w14:paraId="11A65023" w14:textId="77777777" w:rsidR="001F4E6D" w:rsidRPr="006E1507" w:rsidRDefault="001F4E6D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  <w:tc>
          <w:tcPr>
            <w:tcW w:w="4675" w:type="dxa"/>
            <w:tcMar>
              <w:left w:w="360" w:type="dxa"/>
            </w:tcMar>
          </w:tcPr>
          <w:sdt>
            <w:sdtPr>
              <w:alias w:val="Enter skills 3:"/>
              <w:tag w:val="Enter skills 3:"/>
              <w:id w:val="-1107503302"/>
              <w:placeholder>
                <w:docPart w:val="480E41A998BA470DB92A320D3FEB724C"/>
              </w:placeholder>
              <w:temporary/>
              <w:showingPlcHdr/>
              <w15:appearance w15:val="hidden"/>
            </w:sdtPr>
            <w:sdtEndPr/>
            <w:sdtContent>
              <w:p w14:paraId="345D105A" w14:textId="77777777" w:rsidR="003A0632" w:rsidRPr="006E1507" w:rsidRDefault="003A0632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4:"/>
              <w:tag w:val="Enter skills 4:"/>
              <w:id w:val="-718748817"/>
              <w:placeholder>
                <w:docPart w:val="098F837EC1AE4033A5AA174084475D1C"/>
              </w:placeholder>
              <w:temporary/>
              <w:showingPlcHdr/>
              <w15:appearance w15:val="hidden"/>
            </w:sdtPr>
            <w:sdtEndPr/>
            <w:sdtContent>
              <w:p w14:paraId="71492B07" w14:textId="77777777" w:rsidR="001E3120" w:rsidRPr="006E1507" w:rsidRDefault="001E3120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5:"/>
              <w:tag w:val="Enter skills 5:"/>
              <w:id w:val="-335767185"/>
              <w:placeholder>
                <w:docPart w:val="79E85592B65D47A1AF21531AF03C89BC"/>
              </w:placeholder>
              <w:temporary/>
              <w:showingPlcHdr/>
              <w15:appearance w15:val="hidden"/>
            </w:sdtPr>
            <w:sdtEndPr/>
            <w:sdtContent>
              <w:p w14:paraId="1F049FAF" w14:textId="77777777" w:rsidR="001E3120" w:rsidRPr="006E1507" w:rsidRDefault="001E3120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</w:tr>
      <w:bookmarkEnd w:id="1"/>
    </w:tbl>
    <w:p w14:paraId="636D3177" w14:textId="45EA6C08" w:rsidR="00B51D1B" w:rsidRPr="006E1507" w:rsidRDefault="00B51D1B" w:rsidP="006E1507"/>
    <w:sectPr w:rsidR="00B51D1B" w:rsidRPr="006E1507" w:rsidSect="00DC65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26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9AE8" w14:textId="77777777" w:rsidR="00AC1F85" w:rsidRDefault="00AC1F85" w:rsidP="0068194B">
      <w:r>
        <w:separator/>
      </w:r>
    </w:p>
    <w:p w14:paraId="2CFAA421" w14:textId="77777777" w:rsidR="00AC1F85" w:rsidRDefault="00AC1F85"/>
    <w:p w14:paraId="2677448E" w14:textId="77777777" w:rsidR="00AC1F85" w:rsidRDefault="00AC1F85"/>
  </w:endnote>
  <w:endnote w:type="continuationSeparator" w:id="0">
    <w:p w14:paraId="025BBE21" w14:textId="77777777" w:rsidR="00AC1F85" w:rsidRDefault="00AC1F85" w:rsidP="0068194B">
      <w:r>
        <w:continuationSeparator/>
      </w:r>
    </w:p>
    <w:p w14:paraId="1499B0F0" w14:textId="77777777" w:rsidR="00AC1F85" w:rsidRDefault="00AC1F85"/>
    <w:p w14:paraId="67259C76" w14:textId="77777777" w:rsidR="00AC1F85" w:rsidRDefault="00AC1F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6B48" w14:textId="77777777" w:rsidR="004B25A6" w:rsidRDefault="004B25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579BA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67E50" w14:textId="77777777" w:rsidR="004B25A6" w:rsidRDefault="004B2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0F56" w14:textId="77777777" w:rsidR="00AC1F85" w:rsidRDefault="00AC1F85" w:rsidP="0068194B">
      <w:r>
        <w:separator/>
      </w:r>
    </w:p>
    <w:p w14:paraId="006B2D9D" w14:textId="77777777" w:rsidR="00AC1F85" w:rsidRDefault="00AC1F85"/>
    <w:p w14:paraId="2AC18B92" w14:textId="77777777" w:rsidR="00AC1F85" w:rsidRDefault="00AC1F85"/>
  </w:footnote>
  <w:footnote w:type="continuationSeparator" w:id="0">
    <w:p w14:paraId="464E48D2" w14:textId="77777777" w:rsidR="00AC1F85" w:rsidRDefault="00AC1F85" w:rsidP="0068194B">
      <w:r>
        <w:continuationSeparator/>
      </w:r>
    </w:p>
    <w:p w14:paraId="444C7BDA" w14:textId="77777777" w:rsidR="00AC1F85" w:rsidRDefault="00AC1F85"/>
    <w:p w14:paraId="453832B0" w14:textId="77777777" w:rsidR="00AC1F85" w:rsidRDefault="00AC1F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EC7" w14:textId="77777777" w:rsidR="004B25A6" w:rsidRDefault="004B25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F70" w14:textId="77777777" w:rsidR="004B25A6" w:rsidRDefault="004B25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C6C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446538" wp14:editId="07EBC84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6C6A1D4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122128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88"/>
    <w:rsid w:val="000001EF"/>
    <w:rsid w:val="00007322"/>
    <w:rsid w:val="00007728"/>
    <w:rsid w:val="00007D7B"/>
    <w:rsid w:val="00010133"/>
    <w:rsid w:val="00022EB2"/>
    <w:rsid w:val="00024376"/>
    <w:rsid w:val="00024584"/>
    <w:rsid w:val="00024730"/>
    <w:rsid w:val="0003085C"/>
    <w:rsid w:val="00042B79"/>
    <w:rsid w:val="0005191F"/>
    <w:rsid w:val="00054F63"/>
    <w:rsid w:val="00055E95"/>
    <w:rsid w:val="0007021F"/>
    <w:rsid w:val="00071612"/>
    <w:rsid w:val="000861AA"/>
    <w:rsid w:val="00090857"/>
    <w:rsid w:val="00097139"/>
    <w:rsid w:val="000A37C3"/>
    <w:rsid w:val="000A69C5"/>
    <w:rsid w:val="000A7A03"/>
    <w:rsid w:val="000B2BA5"/>
    <w:rsid w:val="000D6A46"/>
    <w:rsid w:val="000E7257"/>
    <w:rsid w:val="000E7B66"/>
    <w:rsid w:val="000F2F8C"/>
    <w:rsid w:val="000F491F"/>
    <w:rsid w:val="0010006E"/>
    <w:rsid w:val="001045A8"/>
    <w:rsid w:val="001127A5"/>
    <w:rsid w:val="00114A91"/>
    <w:rsid w:val="00125A94"/>
    <w:rsid w:val="00133FEF"/>
    <w:rsid w:val="0013693A"/>
    <w:rsid w:val="00137996"/>
    <w:rsid w:val="00141B4F"/>
    <w:rsid w:val="001427E1"/>
    <w:rsid w:val="001608C1"/>
    <w:rsid w:val="00163668"/>
    <w:rsid w:val="00165370"/>
    <w:rsid w:val="00166E82"/>
    <w:rsid w:val="00170296"/>
    <w:rsid w:val="00171285"/>
    <w:rsid w:val="00171566"/>
    <w:rsid w:val="00174368"/>
    <w:rsid w:val="00174676"/>
    <w:rsid w:val="001754C9"/>
    <w:rsid w:val="001755A8"/>
    <w:rsid w:val="00175D49"/>
    <w:rsid w:val="0017748B"/>
    <w:rsid w:val="00184014"/>
    <w:rsid w:val="00192008"/>
    <w:rsid w:val="0019565A"/>
    <w:rsid w:val="001A26BB"/>
    <w:rsid w:val="001B07D0"/>
    <w:rsid w:val="001C0E68"/>
    <w:rsid w:val="001C4B6F"/>
    <w:rsid w:val="001D0BF1"/>
    <w:rsid w:val="001D39A2"/>
    <w:rsid w:val="001D4490"/>
    <w:rsid w:val="001E3120"/>
    <w:rsid w:val="001E7E0C"/>
    <w:rsid w:val="001F0BB0"/>
    <w:rsid w:val="001F4E6D"/>
    <w:rsid w:val="001F6140"/>
    <w:rsid w:val="00203573"/>
    <w:rsid w:val="0020597D"/>
    <w:rsid w:val="00213B4C"/>
    <w:rsid w:val="002149EF"/>
    <w:rsid w:val="00216C6B"/>
    <w:rsid w:val="0022415C"/>
    <w:rsid w:val="002253B0"/>
    <w:rsid w:val="002275EE"/>
    <w:rsid w:val="00231364"/>
    <w:rsid w:val="00232300"/>
    <w:rsid w:val="00236D54"/>
    <w:rsid w:val="00241D8C"/>
    <w:rsid w:val="00241FDB"/>
    <w:rsid w:val="00245969"/>
    <w:rsid w:val="0024720C"/>
    <w:rsid w:val="0025786C"/>
    <w:rsid w:val="002617AE"/>
    <w:rsid w:val="00263540"/>
    <w:rsid w:val="002638D0"/>
    <w:rsid w:val="002647D3"/>
    <w:rsid w:val="00264D8D"/>
    <w:rsid w:val="00275EAE"/>
    <w:rsid w:val="002841D5"/>
    <w:rsid w:val="00285687"/>
    <w:rsid w:val="00294998"/>
    <w:rsid w:val="00297F18"/>
    <w:rsid w:val="002A1945"/>
    <w:rsid w:val="002A516E"/>
    <w:rsid w:val="002A5191"/>
    <w:rsid w:val="002B2958"/>
    <w:rsid w:val="002B3FC8"/>
    <w:rsid w:val="002D206E"/>
    <w:rsid w:val="002D23C5"/>
    <w:rsid w:val="002D2DEF"/>
    <w:rsid w:val="002D2E5C"/>
    <w:rsid w:val="002D6137"/>
    <w:rsid w:val="002E58D3"/>
    <w:rsid w:val="002E677B"/>
    <w:rsid w:val="002E7E61"/>
    <w:rsid w:val="002F05E5"/>
    <w:rsid w:val="002F254D"/>
    <w:rsid w:val="002F30E4"/>
    <w:rsid w:val="002F5D97"/>
    <w:rsid w:val="00307140"/>
    <w:rsid w:val="00316DFF"/>
    <w:rsid w:val="0032232F"/>
    <w:rsid w:val="00325B57"/>
    <w:rsid w:val="00336056"/>
    <w:rsid w:val="003369DE"/>
    <w:rsid w:val="003438D7"/>
    <w:rsid w:val="003544E1"/>
    <w:rsid w:val="00361A25"/>
    <w:rsid w:val="00361FE8"/>
    <w:rsid w:val="00365FA9"/>
    <w:rsid w:val="00366398"/>
    <w:rsid w:val="003712EF"/>
    <w:rsid w:val="0037143D"/>
    <w:rsid w:val="003753B5"/>
    <w:rsid w:val="003861D6"/>
    <w:rsid w:val="00393CB6"/>
    <w:rsid w:val="003A0632"/>
    <w:rsid w:val="003A30E5"/>
    <w:rsid w:val="003A6ADF"/>
    <w:rsid w:val="003B5928"/>
    <w:rsid w:val="003D0048"/>
    <w:rsid w:val="003D380F"/>
    <w:rsid w:val="003E160D"/>
    <w:rsid w:val="003E7709"/>
    <w:rsid w:val="003F1D5F"/>
    <w:rsid w:val="00405128"/>
    <w:rsid w:val="004058C5"/>
    <w:rsid w:val="00406CFF"/>
    <w:rsid w:val="00416B25"/>
    <w:rsid w:val="00416E61"/>
    <w:rsid w:val="00420592"/>
    <w:rsid w:val="00423A56"/>
    <w:rsid w:val="004260B4"/>
    <w:rsid w:val="00427CA0"/>
    <w:rsid w:val="004319E0"/>
    <w:rsid w:val="00437E8C"/>
    <w:rsid w:val="00440225"/>
    <w:rsid w:val="004532B2"/>
    <w:rsid w:val="004643F1"/>
    <w:rsid w:val="004726BC"/>
    <w:rsid w:val="00474105"/>
    <w:rsid w:val="00480E6E"/>
    <w:rsid w:val="00483AA0"/>
    <w:rsid w:val="00486277"/>
    <w:rsid w:val="00487526"/>
    <w:rsid w:val="0049201B"/>
    <w:rsid w:val="00494CF6"/>
    <w:rsid w:val="00495F8D"/>
    <w:rsid w:val="00496831"/>
    <w:rsid w:val="004A074C"/>
    <w:rsid w:val="004A1FAE"/>
    <w:rsid w:val="004A32FF"/>
    <w:rsid w:val="004B06EB"/>
    <w:rsid w:val="004B25A6"/>
    <w:rsid w:val="004B6AD0"/>
    <w:rsid w:val="004C2D5D"/>
    <w:rsid w:val="004C33E1"/>
    <w:rsid w:val="004D008F"/>
    <w:rsid w:val="004D014D"/>
    <w:rsid w:val="004E01EB"/>
    <w:rsid w:val="004E2794"/>
    <w:rsid w:val="00510392"/>
    <w:rsid w:val="00513E2A"/>
    <w:rsid w:val="0052017A"/>
    <w:rsid w:val="005361C4"/>
    <w:rsid w:val="00545084"/>
    <w:rsid w:val="00551139"/>
    <w:rsid w:val="00566A35"/>
    <w:rsid w:val="0056701E"/>
    <w:rsid w:val="005674DE"/>
    <w:rsid w:val="005740D7"/>
    <w:rsid w:val="00581E1E"/>
    <w:rsid w:val="005A03F0"/>
    <w:rsid w:val="005A0F26"/>
    <w:rsid w:val="005A1B10"/>
    <w:rsid w:val="005A6850"/>
    <w:rsid w:val="005B1B1B"/>
    <w:rsid w:val="005B204D"/>
    <w:rsid w:val="005B543C"/>
    <w:rsid w:val="005C50D8"/>
    <w:rsid w:val="005C5932"/>
    <w:rsid w:val="005D3CA7"/>
    <w:rsid w:val="005D4CC1"/>
    <w:rsid w:val="005E3B8D"/>
    <w:rsid w:val="005F4B91"/>
    <w:rsid w:val="005F55D2"/>
    <w:rsid w:val="005F5F13"/>
    <w:rsid w:val="0062312F"/>
    <w:rsid w:val="00625F2C"/>
    <w:rsid w:val="00641E48"/>
    <w:rsid w:val="00647854"/>
    <w:rsid w:val="00650F3B"/>
    <w:rsid w:val="006618E9"/>
    <w:rsid w:val="00670716"/>
    <w:rsid w:val="006708E4"/>
    <w:rsid w:val="0068194B"/>
    <w:rsid w:val="006868F8"/>
    <w:rsid w:val="00692126"/>
    <w:rsid w:val="00692703"/>
    <w:rsid w:val="006A0CE4"/>
    <w:rsid w:val="006A1962"/>
    <w:rsid w:val="006A42D2"/>
    <w:rsid w:val="006A59C4"/>
    <w:rsid w:val="006B5D48"/>
    <w:rsid w:val="006B5E97"/>
    <w:rsid w:val="006B7D7B"/>
    <w:rsid w:val="006C1A5E"/>
    <w:rsid w:val="006C2D24"/>
    <w:rsid w:val="006C5A66"/>
    <w:rsid w:val="006D65FA"/>
    <w:rsid w:val="006E1507"/>
    <w:rsid w:val="006E1865"/>
    <w:rsid w:val="006F55CE"/>
    <w:rsid w:val="00712D8B"/>
    <w:rsid w:val="007273B7"/>
    <w:rsid w:val="00732364"/>
    <w:rsid w:val="00733E0A"/>
    <w:rsid w:val="0074403D"/>
    <w:rsid w:val="007449E3"/>
    <w:rsid w:val="00746D44"/>
    <w:rsid w:val="00751C19"/>
    <w:rsid w:val="007538DC"/>
    <w:rsid w:val="00757803"/>
    <w:rsid w:val="00772F85"/>
    <w:rsid w:val="0077515A"/>
    <w:rsid w:val="0078109E"/>
    <w:rsid w:val="0079206B"/>
    <w:rsid w:val="00795674"/>
    <w:rsid w:val="00796076"/>
    <w:rsid w:val="007B74A3"/>
    <w:rsid w:val="007C0566"/>
    <w:rsid w:val="007C4194"/>
    <w:rsid w:val="007C59DC"/>
    <w:rsid w:val="007C606B"/>
    <w:rsid w:val="007D568D"/>
    <w:rsid w:val="007E6A61"/>
    <w:rsid w:val="007E6DAC"/>
    <w:rsid w:val="007F010A"/>
    <w:rsid w:val="007F6F7B"/>
    <w:rsid w:val="0080084D"/>
    <w:rsid w:val="00801140"/>
    <w:rsid w:val="00803404"/>
    <w:rsid w:val="00806FD2"/>
    <w:rsid w:val="008257BC"/>
    <w:rsid w:val="00834955"/>
    <w:rsid w:val="00855B59"/>
    <w:rsid w:val="0086030C"/>
    <w:rsid w:val="00860461"/>
    <w:rsid w:val="0086487C"/>
    <w:rsid w:val="00864C3A"/>
    <w:rsid w:val="00870646"/>
    <w:rsid w:val="00870B20"/>
    <w:rsid w:val="00876671"/>
    <w:rsid w:val="008829F8"/>
    <w:rsid w:val="00885897"/>
    <w:rsid w:val="00890471"/>
    <w:rsid w:val="00893D66"/>
    <w:rsid w:val="0089581E"/>
    <w:rsid w:val="008959A7"/>
    <w:rsid w:val="008A6538"/>
    <w:rsid w:val="008B63BF"/>
    <w:rsid w:val="008C7056"/>
    <w:rsid w:val="008D50A6"/>
    <w:rsid w:val="008F38ED"/>
    <w:rsid w:val="008F3B14"/>
    <w:rsid w:val="008F7227"/>
    <w:rsid w:val="00901899"/>
    <w:rsid w:val="0090344B"/>
    <w:rsid w:val="009050A6"/>
    <w:rsid w:val="00905715"/>
    <w:rsid w:val="0091024D"/>
    <w:rsid w:val="0091321E"/>
    <w:rsid w:val="00913946"/>
    <w:rsid w:val="00924A63"/>
    <w:rsid w:val="0092726B"/>
    <w:rsid w:val="009361BA"/>
    <w:rsid w:val="0093645C"/>
    <w:rsid w:val="00944F78"/>
    <w:rsid w:val="00947982"/>
    <w:rsid w:val="009510E7"/>
    <w:rsid w:val="00952C89"/>
    <w:rsid w:val="00956302"/>
    <w:rsid w:val="009571D8"/>
    <w:rsid w:val="009650EA"/>
    <w:rsid w:val="00973997"/>
    <w:rsid w:val="00976F03"/>
    <w:rsid w:val="0097790C"/>
    <w:rsid w:val="0098506E"/>
    <w:rsid w:val="009A44CE"/>
    <w:rsid w:val="009C47EF"/>
    <w:rsid w:val="009C4DFC"/>
    <w:rsid w:val="009D44F8"/>
    <w:rsid w:val="009D6306"/>
    <w:rsid w:val="009E3160"/>
    <w:rsid w:val="009F220C"/>
    <w:rsid w:val="009F3B05"/>
    <w:rsid w:val="009F4931"/>
    <w:rsid w:val="009F4FE2"/>
    <w:rsid w:val="00A14534"/>
    <w:rsid w:val="00A16DAA"/>
    <w:rsid w:val="00A16DC4"/>
    <w:rsid w:val="00A24162"/>
    <w:rsid w:val="00A25023"/>
    <w:rsid w:val="00A270EA"/>
    <w:rsid w:val="00A34BA2"/>
    <w:rsid w:val="00A36F27"/>
    <w:rsid w:val="00A42E32"/>
    <w:rsid w:val="00A4624F"/>
    <w:rsid w:val="00A46E63"/>
    <w:rsid w:val="00A5196B"/>
    <w:rsid w:val="00A51DC5"/>
    <w:rsid w:val="00A53D7D"/>
    <w:rsid w:val="00A53DE1"/>
    <w:rsid w:val="00A54488"/>
    <w:rsid w:val="00A56F72"/>
    <w:rsid w:val="00A615E1"/>
    <w:rsid w:val="00A755E8"/>
    <w:rsid w:val="00A85FEF"/>
    <w:rsid w:val="00A93A5D"/>
    <w:rsid w:val="00AB1BA9"/>
    <w:rsid w:val="00AB32F8"/>
    <w:rsid w:val="00AB59F7"/>
    <w:rsid w:val="00AB610B"/>
    <w:rsid w:val="00AC1F85"/>
    <w:rsid w:val="00AD063C"/>
    <w:rsid w:val="00AD2C21"/>
    <w:rsid w:val="00AD360E"/>
    <w:rsid w:val="00AD40FB"/>
    <w:rsid w:val="00AD6083"/>
    <w:rsid w:val="00AD782D"/>
    <w:rsid w:val="00AD7E57"/>
    <w:rsid w:val="00AE3FAE"/>
    <w:rsid w:val="00AE7650"/>
    <w:rsid w:val="00B02615"/>
    <w:rsid w:val="00B032B2"/>
    <w:rsid w:val="00B10EBE"/>
    <w:rsid w:val="00B11D81"/>
    <w:rsid w:val="00B236F1"/>
    <w:rsid w:val="00B264DE"/>
    <w:rsid w:val="00B50F99"/>
    <w:rsid w:val="00B51D1B"/>
    <w:rsid w:val="00B540F4"/>
    <w:rsid w:val="00B60FD0"/>
    <w:rsid w:val="00B622DF"/>
    <w:rsid w:val="00B6332A"/>
    <w:rsid w:val="00B64A05"/>
    <w:rsid w:val="00B74658"/>
    <w:rsid w:val="00B81760"/>
    <w:rsid w:val="00B8494C"/>
    <w:rsid w:val="00B952CC"/>
    <w:rsid w:val="00BA0D22"/>
    <w:rsid w:val="00BA1546"/>
    <w:rsid w:val="00BA6BC8"/>
    <w:rsid w:val="00BB4E51"/>
    <w:rsid w:val="00BB65E6"/>
    <w:rsid w:val="00BC1312"/>
    <w:rsid w:val="00BD21D4"/>
    <w:rsid w:val="00BD431F"/>
    <w:rsid w:val="00BE423E"/>
    <w:rsid w:val="00BE7BBF"/>
    <w:rsid w:val="00BF28C2"/>
    <w:rsid w:val="00BF61AC"/>
    <w:rsid w:val="00C065BC"/>
    <w:rsid w:val="00C065DF"/>
    <w:rsid w:val="00C24886"/>
    <w:rsid w:val="00C460E3"/>
    <w:rsid w:val="00C47FA6"/>
    <w:rsid w:val="00C57309"/>
    <w:rsid w:val="00C57FC6"/>
    <w:rsid w:val="00C60CEA"/>
    <w:rsid w:val="00C66A7D"/>
    <w:rsid w:val="00C779DA"/>
    <w:rsid w:val="00C814F7"/>
    <w:rsid w:val="00CA4425"/>
    <w:rsid w:val="00CA4B4D"/>
    <w:rsid w:val="00CB0868"/>
    <w:rsid w:val="00CB315F"/>
    <w:rsid w:val="00CB35C3"/>
    <w:rsid w:val="00CB6EB6"/>
    <w:rsid w:val="00CC4671"/>
    <w:rsid w:val="00CC64EC"/>
    <w:rsid w:val="00CC76FE"/>
    <w:rsid w:val="00CD323D"/>
    <w:rsid w:val="00CE25B6"/>
    <w:rsid w:val="00CE4030"/>
    <w:rsid w:val="00CE64B3"/>
    <w:rsid w:val="00CF1A49"/>
    <w:rsid w:val="00D02825"/>
    <w:rsid w:val="00D028EC"/>
    <w:rsid w:val="00D0630C"/>
    <w:rsid w:val="00D22E9D"/>
    <w:rsid w:val="00D243A9"/>
    <w:rsid w:val="00D274CE"/>
    <w:rsid w:val="00D305E5"/>
    <w:rsid w:val="00D378FB"/>
    <w:rsid w:val="00D37C65"/>
    <w:rsid w:val="00D37CD3"/>
    <w:rsid w:val="00D407C5"/>
    <w:rsid w:val="00D43AA2"/>
    <w:rsid w:val="00D4562A"/>
    <w:rsid w:val="00D46ED3"/>
    <w:rsid w:val="00D478AB"/>
    <w:rsid w:val="00D66A52"/>
    <w:rsid w:val="00D66EFA"/>
    <w:rsid w:val="00D72A2D"/>
    <w:rsid w:val="00D75364"/>
    <w:rsid w:val="00D900EA"/>
    <w:rsid w:val="00D9521A"/>
    <w:rsid w:val="00DA3342"/>
    <w:rsid w:val="00DA3914"/>
    <w:rsid w:val="00DA59AA"/>
    <w:rsid w:val="00DB6392"/>
    <w:rsid w:val="00DB6915"/>
    <w:rsid w:val="00DB7E1E"/>
    <w:rsid w:val="00DC1B78"/>
    <w:rsid w:val="00DC2A2F"/>
    <w:rsid w:val="00DC600B"/>
    <w:rsid w:val="00DC6539"/>
    <w:rsid w:val="00DD02F8"/>
    <w:rsid w:val="00DE0FAA"/>
    <w:rsid w:val="00DE136D"/>
    <w:rsid w:val="00DE1B3F"/>
    <w:rsid w:val="00DE6534"/>
    <w:rsid w:val="00DF2637"/>
    <w:rsid w:val="00DF4D6C"/>
    <w:rsid w:val="00DF6833"/>
    <w:rsid w:val="00E01923"/>
    <w:rsid w:val="00E14498"/>
    <w:rsid w:val="00E2397A"/>
    <w:rsid w:val="00E254DB"/>
    <w:rsid w:val="00E27728"/>
    <w:rsid w:val="00E300FC"/>
    <w:rsid w:val="00E317E7"/>
    <w:rsid w:val="00E33338"/>
    <w:rsid w:val="00E35574"/>
    <w:rsid w:val="00E362DB"/>
    <w:rsid w:val="00E54DE6"/>
    <w:rsid w:val="00E5632B"/>
    <w:rsid w:val="00E57152"/>
    <w:rsid w:val="00E65524"/>
    <w:rsid w:val="00E70240"/>
    <w:rsid w:val="00E71E6B"/>
    <w:rsid w:val="00E81CC5"/>
    <w:rsid w:val="00E81E9F"/>
    <w:rsid w:val="00E85A87"/>
    <w:rsid w:val="00E85B4A"/>
    <w:rsid w:val="00E94ABC"/>
    <w:rsid w:val="00E9528E"/>
    <w:rsid w:val="00E97BA6"/>
    <w:rsid w:val="00EA4C83"/>
    <w:rsid w:val="00EA5099"/>
    <w:rsid w:val="00EA72C4"/>
    <w:rsid w:val="00EB359C"/>
    <w:rsid w:val="00EB4F68"/>
    <w:rsid w:val="00EC1351"/>
    <w:rsid w:val="00EC2B0B"/>
    <w:rsid w:val="00EC4CBF"/>
    <w:rsid w:val="00EE2CA8"/>
    <w:rsid w:val="00EE5C74"/>
    <w:rsid w:val="00EF17E8"/>
    <w:rsid w:val="00EF1F6D"/>
    <w:rsid w:val="00EF2D07"/>
    <w:rsid w:val="00EF31EF"/>
    <w:rsid w:val="00EF51D9"/>
    <w:rsid w:val="00F00E27"/>
    <w:rsid w:val="00F0168E"/>
    <w:rsid w:val="00F056DF"/>
    <w:rsid w:val="00F130DD"/>
    <w:rsid w:val="00F24884"/>
    <w:rsid w:val="00F2686E"/>
    <w:rsid w:val="00F33415"/>
    <w:rsid w:val="00F37A5A"/>
    <w:rsid w:val="00F476C4"/>
    <w:rsid w:val="00F5658E"/>
    <w:rsid w:val="00F60A4B"/>
    <w:rsid w:val="00F61DF9"/>
    <w:rsid w:val="00F77C0B"/>
    <w:rsid w:val="00F81960"/>
    <w:rsid w:val="00F82424"/>
    <w:rsid w:val="00F8769D"/>
    <w:rsid w:val="00F92A56"/>
    <w:rsid w:val="00F9350C"/>
    <w:rsid w:val="00F94EB5"/>
    <w:rsid w:val="00F9624D"/>
    <w:rsid w:val="00FA16AC"/>
    <w:rsid w:val="00FA3581"/>
    <w:rsid w:val="00FB31C1"/>
    <w:rsid w:val="00FB58F2"/>
    <w:rsid w:val="00FB6292"/>
    <w:rsid w:val="00FB66B8"/>
    <w:rsid w:val="00FC6AEA"/>
    <w:rsid w:val="00FD0F87"/>
    <w:rsid w:val="00FD3D13"/>
    <w:rsid w:val="00FE0B7E"/>
    <w:rsid w:val="00FE1FA1"/>
    <w:rsid w:val="00FE55A2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5E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47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cef.org/peru/media/8996/file/Indice%20de%20Bienestar%20Adolescente.pd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tabsoft.co/3qzNw5O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-N56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E4751EF5DE4196B4E5EF155C7C3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85B4A-D3AF-4415-9161-3D179DCF7290}"/>
      </w:docPartPr>
      <w:docPartBody>
        <w:p w:rsidR="00000000" w:rsidRDefault="00EF266C">
          <w:pPr>
            <w:pStyle w:val="ACE4751EF5DE4196B4E5EF155C7C3821"/>
          </w:pPr>
          <w:r w:rsidRPr="00CF1A49">
            <w:t>·</w:t>
          </w:r>
        </w:p>
      </w:docPartBody>
    </w:docPart>
    <w:docPart>
      <w:docPartPr>
        <w:name w:val="CBEF1642AFDE405F8BDE450011DB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99D4-620E-4CCB-AB31-820B4A5688F7}"/>
      </w:docPartPr>
      <w:docPartBody>
        <w:p w:rsidR="00000000" w:rsidRDefault="00EF266C">
          <w:pPr>
            <w:pStyle w:val="CBEF1642AFDE405F8BDE450011DB84BF"/>
          </w:pPr>
          <w:r w:rsidRPr="00CF1A49">
            <w:t>Experience</w:t>
          </w:r>
        </w:p>
      </w:docPartBody>
    </w:docPart>
    <w:docPart>
      <w:docPartPr>
        <w:name w:val="01EA6CA31FBE41DFA75B7B7FBD7D0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659B9-4B34-463E-8E24-3B7C36CEAC13}"/>
      </w:docPartPr>
      <w:docPartBody>
        <w:p w:rsidR="00000000" w:rsidRDefault="00EF266C">
          <w:pPr>
            <w:pStyle w:val="01EA6CA31FBE41DFA75B7B7FBD7D0936"/>
          </w:pPr>
          <w:r w:rsidRPr="006E1507">
            <w:t>List your strengths relevant for the role you’re applying for</w:t>
          </w:r>
        </w:p>
      </w:docPartBody>
    </w:docPart>
    <w:docPart>
      <w:docPartPr>
        <w:name w:val="A3DBF28B54654268BDA48962F544F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CBD3-D2AB-466E-B48B-0418C18B6248}"/>
      </w:docPartPr>
      <w:docPartBody>
        <w:p w:rsidR="00000000" w:rsidRDefault="00EF266C">
          <w:pPr>
            <w:pStyle w:val="A3DBF28B54654268BDA48962F544F890"/>
          </w:pPr>
          <w:r w:rsidRPr="006E1507">
            <w:t>List one of your strengths</w:t>
          </w:r>
        </w:p>
      </w:docPartBody>
    </w:docPart>
    <w:docPart>
      <w:docPartPr>
        <w:name w:val="480E41A998BA470DB92A320D3FEB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444E-7240-4EFA-A476-EBFEB7EDE725}"/>
      </w:docPartPr>
      <w:docPartBody>
        <w:p w:rsidR="00000000" w:rsidRDefault="00EF266C">
          <w:pPr>
            <w:pStyle w:val="480E41A998BA470DB92A320D3FEB724C"/>
          </w:pPr>
          <w:r w:rsidRPr="006E1507">
            <w:t>List one of your strengths</w:t>
          </w:r>
        </w:p>
      </w:docPartBody>
    </w:docPart>
    <w:docPart>
      <w:docPartPr>
        <w:name w:val="098F837EC1AE4033A5AA174084475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36E55-2CEB-471B-8F86-25F70C0765EE}"/>
      </w:docPartPr>
      <w:docPartBody>
        <w:p w:rsidR="00000000" w:rsidRDefault="00EF266C">
          <w:pPr>
            <w:pStyle w:val="098F837EC1AE4033A5AA174084475D1C"/>
          </w:pPr>
          <w:r w:rsidRPr="006E1507">
            <w:t>List one of your strengths</w:t>
          </w:r>
        </w:p>
      </w:docPartBody>
    </w:docPart>
    <w:docPart>
      <w:docPartPr>
        <w:name w:val="79E85592B65D47A1AF21531AF03C8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17E2C-A3D7-4E30-881C-3E443B4EA058}"/>
      </w:docPartPr>
      <w:docPartBody>
        <w:p w:rsidR="00000000" w:rsidRDefault="00EF266C">
          <w:pPr>
            <w:pStyle w:val="79E85592B65D47A1AF21531AF03C89BC"/>
          </w:pPr>
          <w:r w:rsidRPr="006E1507">
            <w:t>List one of y</w:t>
          </w:r>
          <w:r w:rsidRPr="006E1507">
            <w:t>our strengths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AC"/>
    <w:rsid w:val="00B93FAC"/>
    <w:rsid w:val="00E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5C6CCFA84CBA8C042D2375431CED">
    <w:name w:val="DEAF5C6CCFA84CBA8C042D2375431CE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962372917864F3DBE7E0124AC3DD0DF">
    <w:name w:val="9962372917864F3DBE7E0124AC3DD0DF"/>
  </w:style>
  <w:style w:type="paragraph" w:customStyle="1" w:styleId="5FDBC9166E434D43947D2D2A6B6A331F">
    <w:name w:val="5FDBC9166E434D43947D2D2A6B6A331F"/>
  </w:style>
  <w:style w:type="paragraph" w:customStyle="1" w:styleId="C8FBC01DB784462F933AA9DED0E73651">
    <w:name w:val="C8FBC01DB784462F933AA9DED0E73651"/>
  </w:style>
  <w:style w:type="paragraph" w:customStyle="1" w:styleId="0A7EE60152DE4EE4BD27A21B650D26AF">
    <w:name w:val="0A7EE60152DE4EE4BD27A21B650D26AF"/>
  </w:style>
  <w:style w:type="paragraph" w:customStyle="1" w:styleId="879F1C8CD3D5463599A44276C8EFFC7D">
    <w:name w:val="879F1C8CD3D5463599A44276C8EFFC7D"/>
  </w:style>
  <w:style w:type="paragraph" w:customStyle="1" w:styleId="ACE4751EF5DE4196B4E5EF155C7C3821">
    <w:name w:val="ACE4751EF5DE4196B4E5EF155C7C3821"/>
  </w:style>
  <w:style w:type="paragraph" w:customStyle="1" w:styleId="3315197908014B5E917F2DA6824AFE60">
    <w:name w:val="3315197908014B5E917F2DA6824AFE60"/>
  </w:style>
  <w:style w:type="paragraph" w:customStyle="1" w:styleId="80E2BE7C4E164B3DB1D00BAD196E0E16">
    <w:name w:val="80E2BE7C4E164B3DB1D00BAD196E0E16"/>
  </w:style>
  <w:style w:type="paragraph" w:customStyle="1" w:styleId="649644EAFA804A5CAAC6CD041C21187D">
    <w:name w:val="649644EAFA804A5CAAC6CD041C21187D"/>
  </w:style>
  <w:style w:type="paragraph" w:customStyle="1" w:styleId="710C99DAFBB7484FB552A333314F1640">
    <w:name w:val="710C99DAFBB7484FB552A333314F1640"/>
  </w:style>
  <w:style w:type="paragraph" w:customStyle="1" w:styleId="CBEF1642AFDE405F8BDE450011DB84BF">
    <w:name w:val="CBEF1642AFDE405F8BDE450011DB84BF"/>
  </w:style>
  <w:style w:type="paragraph" w:customStyle="1" w:styleId="F6FA8777A0A948B9B4755ED303219F5B">
    <w:name w:val="F6FA8777A0A948B9B4755ED303219F5B"/>
  </w:style>
  <w:style w:type="paragraph" w:customStyle="1" w:styleId="E1171E0BA72141C6971C7DC7CBAA9079">
    <w:name w:val="E1171E0BA72141C6971C7DC7CBAA9079"/>
  </w:style>
  <w:style w:type="paragraph" w:customStyle="1" w:styleId="8215A294BB99423B997EDCC36AAABE71">
    <w:name w:val="8215A294BB99423B997EDCC36AAABE7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3F4CC173AED41BF9F91FF7A08F4A455">
    <w:name w:val="E3F4CC173AED41BF9F91FF7A08F4A455"/>
  </w:style>
  <w:style w:type="paragraph" w:customStyle="1" w:styleId="DA7CEAAD253E4C40A6A571BEA817022B">
    <w:name w:val="DA7CEAAD253E4C40A6A571BEA817022B"/>
  </w:style>
  <w:style w:type="paragraph" w:customStyle="1" w:styleId="8562AD3B7D6044ADA44BE42E89F88053">
    <w:name w:val="8562AD3B7D6044ADA44BE42E89F88053"/>
  </w:style>
  <w:style w:type="paragraph" w:customStyle="1" w:styleId="2CFA95D68037445D8C8D9408BF83FB67">
    <w:name w:val="2CFA95D68037445D8C8D9408BF83FB67"/>
  </w:style>
  <w:style w:type="paragraph" w:customStyle="1" w:styleId="5E970DA286A947FDB8B2BD7BE8658662">
    <w:name w:val="5E970DA286A947FDB8B2BD7BE8658662"/>
  </w:style>
  <w:style w:type="paragraph" w:customStyle="1" w:styleId="3703F2F0FED741E6AEBE1E42AD1B409C">
    <w:name w:val="3703F2F0FED741E6AEBE1E42AD1B409C"/>
  </w:style>
  <w:style w:type="paragraph" w:customStyle="1" w:styleId="E3D1E08833994709993BE424C5A2A7A9">
    <w:name w:val="E3D1E08833994709993BE424C5A2A7A9"/>
  </w:style>
  <w:style w:type="paragraph" w:customStyle="1" w:styleId="95464B8B0ED44B7895DB926263400FB6">
    <w:name w:val="95464B8B0ED44B7895DB926263400FB6"/>
  </w:style>
  <w:style w:type="paragraph" w:customStyle="1" w:styleId="CCC6F7F1C71E4A399CA2D822D930B95B">
    <w:name w:val="CCC6F7F1C71E4A399CA2D822D930B95B"/>
  </w:style>
  <w:style w:type="paragraph" w:customStyle="1" w:styleId="9E87E75D6BF64AAEB4D42BCC43D13A75">
    <w:name w:val="9E87E75D6BF64AAEB4D42BCC43D13A75"/>
  </w:style>
  <w:style w:type="paragraph" w:customStyle="1" w:styleId="778E4B7C9FB94E82A62D49FA22CB45A4">
    <w:name w:val="778E4B7C9FB94E82A62D49FA22CB45A4"/>
  </w:style>
  <w:style w:type="paragraph" w:customStyle="1" w:styleId="BB52FE337D614DBFA07E506DAABD3276">
    <w:name w:val="BB52FE337D614DBFA07E506DAABD3276"/>
  </w:style>
  <w:style w:type="paragraph" w:customStyle="1" w:styleId="B489FEAC8334484892CB250AC21D698A">
    <w:name w:val="B489FEAC8334484892CB250AC21D698A"/>
  </w:style>
  <w:style w:type="paragraph" w:customStyle="1" w:styleId="FCD87528B9084098A1C721C92E171ADA">
    <w:name w:val="FCD87528B9084098A1C721C92E171ADA"/>
  </w:style>
  <w:style w:type="paragraph" w:customStyle="1" w:styleId="D7BEBFF7AD9D451984BC14A482C94D00">
    <w:name w:val="D7BEBFF7AD9D451984BC14A482C94D00"/>
  </w:style>
  <w:style w:type="paragraph" w:customStyle="1" w:styleId="EA7AD0A31C7749AAB89E554C67B12B5C">
    <w:name w:val="EA7AD0A31C7749AAB89E554C67B12B5C"/>
  </w:style>
  <w:style w:type="paragraph" w:customStyle="1" w:styleId="06FD4C89EE524BF096589252B55963B1">
    <w:name w:val="06FD4C89EE524BF096589252B55963B1"/>
  </w:style>
  <w:style w:type="paragraph" w:customStyle="1" w:styleId="E6A94BC1B5C14E52A54A5C51A8985772">
    <w:name w:val="E6A94BC1B5C14E52A54A5C51A8985772"/>
  </w:style>
  <w:style w:type="paragraph" w:customStyle="1" w:styleId="27E96709897F4A218DEAA7BA2F1079F1">
    <w:name w:val="27E96709897F4A218DEAA7BA2F1079F1"/>
  </w:style>
  <w:style w:type="paragraph" w:customStyle="1" w:styleId="01EA6CA31FBE41DFA75B7B7FBD7D0936">
    <w:name w:val="01EA6CA31FBE41DFA75B7B7FBD7D0936"/>
  </w:style>
  <w:style w:type="paragraph" w:customStyle="1" w:styleId="A3DBF28B54654268BDA48962F544F890">
    <w:name w:val="A3DBF28B54654268BDA48962F544F890"/>
  </w:style>
  <w:style w:type="paragraph" w:customStyle="1" w:styleId="480E41A998BA470DB92A320D3FEB724C">
    <w:name w:val="480E41A998BA470DB92A320D3FEB724C"/>
  </w:style>
  <w:style w:type="paragraph" w:customStyle="1" w:styleId="098F837EC1AE4033A5AA174084475D1C">
    <w:name w:val="098F837EC1AE4033A5AA174084475D1C"/>
  </w:style>
  <w:style w:type="paragraph" w:customStyle="1" w:styleId="79E85592B65D47A1AF21531AF03C89BC">
    <w:name w:val="79E85592B65D47A1AF21531AF03C89BC"/>
  </w:style>
  <w:style w:type="paragraph" w:customStyle="1" w:styleId="3A6ED5451BE844B9847C071DD88B4943">
    <w:name w:val="3A6ED5451BE844B9847C071DD88B4943"/>
  </w:style>
  <w:style w:type="paragraph" w:customStyle="1" w:styleId="72B26243ED0F430EA3D9438C3055803E">
    <w:name w:val="72B26243ED0F430EA3D9438C3055803E"/>
  </w:style>
  <w:style w:type="paragraph" w:customStyle="1" w:styleId="699DBD2B8A1E4EB88FCDD76DC6887FC4">
    <w:name w:val="699DBD2B8A1E4EB88FCDD76DC6887FC4"/>
    <w:rsid w:val="00B93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2022-01-18T03:55:00Z</dcterms:created>
  <dcterms:modified xsi:type="dcterms:W3CDTF">2022-01-18T15:56:00Z</dcterms:modified>
  <cp:category/>
</cp:coreProperties>
</file>